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A0B84" w14:textId="402A5653" w:rsidR="007015C6" w:rsidRPr="00722007"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722007">
        <w:rPr>
          <w:rFonts w:asciiTheme="majorHAnsi" w:hAnsiTheme="majorHAnsi" w:cs="Arial"/>
          <w:b w:val="0"/>
          <w:caps w:val="0"/>
          <w:color w:val="17365D" w:themeColor="text2" w:themeShade="BF"/>
          <w:sz w:val="28"/>
          <w:szCs w:val="40"/>
        </w:rPr>
        <w:t>Relatório</w:t>
      </w:r>
      <w:r w:rsidR="007015C6" w:rsidRPr="00722007">
        <w:rPr>
          <w:rFonts w:asciiTheme="majorHAnsi" w:hAnsiTheme="majorHAnsi" w:cs="Arial"/>
          <w:b w:val="0"/>
          <w:caps w:val="0"/>
          <w:color w:val="17365D" w:themeColor="text2" w:themeShade="BF"/>
          <w:sz w:val="28"/>
          <w:szCs w:val="40"/>
        </w:rPr>
        <w:t xml:space="preserve"> d</w:t>
      </w:r>
      <w:r w:rsidR="00A500F6" w:rsidRPr="00722007">
        <w:rPr>
          <w:rFonts w:asciiTheme="majorHAnsi" w:hAnsiTheme="majorHAnsi" w:cs="Arial"/>
          <w:b w:val="0"/>
          <w:caps w:val="0"/>
          <w:color w:val="17365D" w:themeColor="text2" w:themeShade="BF"/>
          <w:sz w:val="28"/>
          <w:szCs w:val="40"/>
        </w:rPr>
        <w:t xml:space="preserve">o trabalho da disciplina </w:t>
      </w:r>
      <w:r w:rsidR="000F46DA" w:rsidRPr="00722007">
        <w:rPr>
          <w:rFonts w:asciiTheme="majorHAnsi" w:hAnsiTheme="majorHAnsi" w:cs="Arial"/>
          <w:b w:val="0"/>
          <w:caps w:val="0"/>
          <w:color w:val="17365D" w:themeColor="text2" w:themeShade="BF"/>
          <w:sz w:val="28"/>
          <w:szCs w:val="40"/>
        </w:rPr>
        <w:t xml:space="preserve">de </w:t>
      </w:r>
      <w:r w:rsidR="007C5F97" w:rsidRPr="00722007">
        <w:rPr>
          <w:rFonts w:asciiTheme="majorHAnsi" w:hAnsiTheme="majorHAnsi" w:cs="Arial"/>
          <w:b w:val="0"/>
          <w:caps w:val="0"/>
          <w:color w:val="17365D" w:themeColor="text2" w:themeShade="BF"/>
          <w:sz w:val="28"/>
          <w:szCs w:val="40"/>
        </w:rPr>
        <w:t>Introdução à Visão por Computador</w:t>
      </w:r>
    </w:p>
    <w:p w14:paraId="03288320" w14:textId="4714AE75" w:rsidR="00D404FF" w:rsidRPr="00722007" w:rsidRDefault="007C5F97" w:rsidP="00652E16">
      <w:pPr>
        <w:pStyle w:val="Ttulo"/>
        <w:jc w:val="right"/>
      </w:pPr>
      <w:r w:rsidRPr="00722007">
        <w:t>Trabalho Prático</w:t>
      </w:r>
    </w:p>
    <w:p w14:paraId="443B10A2" w14:textId="77777777" w:rsidR="00A500F6" w:rsidRPr="00722007"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28F9DE90" w14:textId="78D0AD9D" w:rsidR="00A500F6" w:rsidRPr="00722007" w:rsidRDefault="007C5F97" w:rsidP="00A500F6">
      <w:pPr>
        <w:pStyle w:val="AllCapsCentered"/>
        <w:spacing w:before="120" w:after="120"/>
        <w:jc w:val="right"/>
        <w:rPr>
          <w:rFonts w:asciiTheme="majorHAnsi" w:hAnsiTheme="majorHAnsi" w:cs="Arial"/>
          <w:b w:val="0"/>
          <w:caps w:val="0"/>
          <w:color w:val="17365D" w:themeColor="text2" w:themeShade="BF"/>
          <w:sz w:val="28"/>
          <w:szCs w:val="40"/>
        </w:rPr>
      </w:pPr>
      <w:r w:rsidRPr="00722007">
        <w:rPr>
          <w:rFonts w:asciiTheme="majorHAnsi" w:hAnsiTheme="majorHAnsi" w:cs="Arial"/>
          <w:b w:val="0"/>
          <w:caps w:val="0"/>
          <w:color w:val="17365D" w:themeColor="text2" w:themeShade="BF"/>
          <w:sz w:val="28"/>
          <w:szCs w:val="40"/>
        </w:rPr>
        <w:t>Gonçalo Oliveira Araújo</w:t>
      </w:r>
      <w:r w:rsidR="00A500F6" w:rsidRPr="00722007">
        <w:rPr>
          <w:rFonts w:asciiTheme="majorHAnsi" w:hAnsiTheme="majorHAnsi" w:cs="Arial"/>
          <w:b w:val="0"/>
          <w:caps w:val="0"/>
          <w:color w:val="17365D" w:themeColor="text2" w:themeShade="BF"/>
          <w:sz w:val="28"/>
          <w:szCs w:val="40"/>
        </w:rPr>
        <w:t xml:space="preserve"> - </w:t>
      </w:r>
      <w:r w:rsidRPr="00722007">
        <w:rPr>
          <w:rFonts w:asciiTheme="majorHAnsi" w:hAnsiTheme="majorHAnsi" w:cs="Arial"/>
          <w:b w:val="0"/>
          <w:caps w:val="0"/>
          <w:color w:val="17365D" w:themeColor="text2" w:themeShade="BF"/>
          <w:sz w:val="28"/>
          <w:szCs w:val="40"/>
        </w:rPr>
        <w:t>27928</w:t>
      </w:r>
    </w:p>
    <w:p w14:paraId="14DBFE47" w14:textId="093021A6" w:rsidR="00D404FF" w:rsidRPr="00722007" w:rsidRDefault="007C5F97" w:rsidP="00A500F6">
      <w:pPr>
        <w:pStyle w:val="AllCapsCentered"/>
        <w:spacing w:before="120" w:after="120"/>
        <w:jc w:val="right"/>
        <w:rPr>
          <w:rFonts w:asciiTheme="majorHAnsi" w:hAnsiTheme="majorHAnsi" w:cs="Arial"/>
          <w:b w:val="0"/>
          <w:caps w:val="0"/>
          <w:color w:val="17365D" w:themeColor="text2" w:themeShade="BF"/>
          <w:sz w:val="28"/>
          <w:szCs w:val="40"/>
        </w:rPr>
      </w:pPr>
      <w:r w:rsidRPr="00722007">
        <w:rPr>
          <w:rFonts w:asciiTheme="majorHAnsi" w:hAnsiTheme="majorHAnsi" w:cs="Arial"/>
          <w:b w:val="0"/>
          <w:caps w:val="0"/>
          <w:color w:val="17365D" w:themeColor="text2" w:themeShade="BF"/>
          <w:sz w:val="28"/>
          <w:szCs w:val="40"/>
        </w:rPr>
        <w:t>João Manuel Freitas Ribeiro</w:t>
      </w:r>
      <w:r w:rsidR="00A500F6" w:rsidRPr="00722007">
        <w:rPr>
          <w:rFonts w:asciiTheme="majorHAnsi" w:hAnsiTheme="majorHAnsi" w:cs="Arial"/>
          <w:b w:val="0"/>
          <w:caps w:val="0"/>
          <w:color w:val="17365D" w:themeColor="text2" w:themeShade="BF"/>
          <w:sz w:val="28"/>
          <w:szCs w:val="40"/>
        </w:rPr>
        <w:t xml:space="preserve"> </w:t>
      </w:r>
      <w:r w:rsidRPr="00722007">
        <w:rPr>
          <w:rFonts w:asciiTheme="majorHAnsi" w:hAnsiTheme="majorHAnsi" w:cs="Arial"/>
          <w:b w:val="0"/>
          <w:caps w:val="0"/>
          <w:color w:val="17365D" w:themeColor="text2" w:themeShade="BF"/>
          <w:sz w:val="28"/>
          <w:szCs w:val="40"/>
        </w:rPr>
        <w:t>–</w:t>
      </w:r>
      <w:r w:rsidR="00A500F6" w:rsidRPr="00722007">
        <w:rPr>
          <w:rFonts w:asciiTheme="majorHAnsi" w:hAnsiTheme="majorHAnsi" w:cs="Arial"/>
          <w:b w:val="0"/>
          <w:caps w:val="0"/>
          <w:color w:val="17365D" w:themeColor="text2" w:themeShade="BF"/>
          <w:sz w:val="28"/>
          <w:szCs w:val="40"/>
        </w:rPr>
        <w:t xml:space="preserve"> </w:t>
      </w:r>
      <w:r w:rsidRPr="00722007">
        <w:rPr>
          <w:rFonts w:asciiTheme="majorHAnsi" w:hAnsiTheme="majorHAnsi" w:cs="Arial"/>
          <w:b w:val="0"/>
          <w:caps w:val="0"/>
          <w:color w:val="17365D" w:themeColor="text2" w:themeShade="BF"/>
          <w:sz w:val="28"/>
          <w:szCs w:val="40"/>
        </w:rPr>
        <w:t>27926</w:t>
      </w:r>
    </w:p>
    <w:p w14:paraId="168791FB" w14:textId="28FC20B6" w:rsidR="007C5F97" w:rsidRPr="00722007" w:rsidRDefault="007C5F97" w:rsidP="007C5F97">
      <w:pPr>
        <w:pStyle w:val="AllCapsCentered"/>
        <w:spacing w:before="120" w:after="120"/>
        <w:jc w:val="right"/>
        <w:rPr>
          <w:rFonts w:asciiTheme="majorHAnsi" w:hAnsiTheme="majorHAnsi" w:cs="Arial"/>
          <w:b w:val="0"/>
          <w:caps w:val="0"/>
          <w:color w:val="17365D" w:themeColor="text2" w:themeShade="BF"/>
          <w:sz w:val="28"/>
          <w:szCs w:val="40"/>
        </w:rPr>
      </w:pPr>
      <w:r w:rsidRPr="00722007">
        <w:rPr>
          <w:rFonts w:asciiTheme="majorHAnsi" w:hAnsiTheme="majorHAnsi" w:cs="Arial"/>
          <w:b w:val="0"/>
          <w:caps w:val="0"/>
          <w:color w:val="17365D" w:themeColor="text2" w:themeShade="BF"/>
          <w:sz w:val="28"/>
          <w:szCs w:val="40"/>
        </w:rPr>
        <w:t xml:space="preserve">Tiago Miguel Dias Miranda - 27937 </w:t>
      </w:r>
    </w:p>
    <w:p w14:paraId="3CF06B17" w14:textId="77777777" w:rsidR="007C5F97" w:rsidRPr="00722007" w:rsidRDefault="007C5F97" w:rsidP="00A500F6">
      <w:pPr>
        <w:pStyle w:val="AllCapsCentered"/>
        <w:spacing w:before="120" w:after="120"/>
        <w:jc w:val="right"/>
        <w:rPr>
          <w:rFonts w:asciiTheme="majorHAnsi" w:hAnsiTheme="majorHAnsi" w:cs="Arial"/>
          <w:b w:val="0"/>
          <w:caps w:val="0"/>
          <w:color w:val="17365D" w:themeColor="text2" w:themeShade="BF"/>
          <w:sz w:val="28"/>
          <w:szCs w:val="40"/>
        </w:rPr>
      </w:pPr>
    </w:p>
    <w:p w14:paraId="56B6939A" w14:textId="26075AA3" w:rsidR="00D033C6" w:rsidRPr="00722007" w:rsidRDefault="007C5F97" w:rsidP="00A500F6">
      <w:pPr>
        <w:pStyle w:val="AllCapsCentered"/>
        <w:spacing w:before="120" w:after="120"/>
        <w:jc w:val="right"/>
        <w:rPr>
          <w:rFonts w:asciiTheme="majorHAnsi" w:hAnsiTheme="majorHAnsi" w:cs="Arial"/>
          <w:b w:val="0"/>
          <w:caps w:val="0"/>
          <w:color w:val="17365D" w:themeColor="text2" w:themeShade="BF"/>
          <w:sz w:val="28"/>
          <w:szCs w:val="40"/>
        </w:rPr>
      </w:pPr>
      <w:r w:rsidRPr="00722007">
        <w:rPr>
          <w:rFonts w:asciiTheme="majorHAnsi" w:hAnsiTheme="majorHAnsi" w:cs="Arial"/>
          <w:b w:val="0"/>
          <w:caps w:val="0"/>
          <w:color w:val="17365D" w:themeColor="text2" w:themeShade="BF"/>
          <w:sz w:val="28"/>
          <w:szCs w:val="40"/>
        </w:rPr>
        <w:t>Engenharia em Desenvolvimento de Jogos Digitais</w:t>
      </w:r>
    </w:p>
    <w:p w14:paraId="3549626C" w14:textId="77777777" w:rsidR="006D4D21" w:rsidRPr="00722007" w:rsidRDefault="006D4D21" w:rsidP="00652E16">
      <w:pPr>
        <w:pStyle w:val="AllCapsCentered"/>
        <w:spacing w:before="600"/>
        <w:jc w:val="right"/>
        <w:rPr>
          <w:rFonts w:asciiTheme="majorHAnsi" w:hAnsiTheme="majorHAnsi" w:cs="Arial"/>
          <w:color w:val="17365D" w:themeColor="text2" w:themeShade="BF"/>
          <w:sz w:val="28"/>
          <w:szCs w:val="28"/>
        </w:rPr>
      </w:pPr>
    </w:p>
    <w:p w14:paraId="5B519D27" w14:textId="06464529" w:rsidR="00D404FF" w:rsidRPr="00722007" w:rsidRDefault="00856423" w:rsidP="00652E16">
      <w:pPr>
        <w:pStyle w:val="StyleCentered"/>
        <w:jc w:val="right"/>
        <w:rPr>
          <w:rFonts w:asciiTheme="majorHAnsi" w:hAnsiTheme="majorHAnsi" w:cs="Arial"/>
          <w:color w:val="17365D" w:themeColor="text2" w:themeShade="BF"/>
        </w:rPr>
      </w:pPr>
      <w:r w:rsidRPr="00722007">
        <w:rPr>
          <w:noProof/>
          <w:lang w:eastAsia="pt-PT" w:bidi="ar-SA"/>
        </w:rPr>
        <w:drawing>
          <wp:anchor distT="0" distB="0" distL="114300" distR="114300" simplePos="0" relativeHeight="251658240" behindDoc="0" locked="0" layoutInCell="1" allowOverlap="1" wp14:anchorId="3E2B7CC0" wp14:editId="255DADC4">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F97" w:rsidRPr="00722007">
        <w:rPr>
          <w:rFonts w:asciiTheme="majorHAnsi" w:hAnsiTheme="majorHAnsi" w:cs="Arial"/>
          <w:color w:val="17365D" w:themeColor="text2" w:themeShade="BF"/>
        </w:rPr>
        <w:t>Outubro</w:t>
      </w:r>
      <w:r w:rsidR="00D404FF" w:rsidRPr="00722007">
        <w:rPr>
          <w:rFonts w:asciiTheme="majorHAnsi" w:hAnsiTheme="majorHAnsi" w:cs="Arial"/>
          <w:color w:val="17365D" w:themeColor="text2" w:themeShade="BF"/>
        </w:rPr>
        <w:t xml:space="preserve"> de </w:t>
      </w:r>
      <w:r w:rsidR="007C5F97" w:rsidRPr="00722007">
        <w:rPr>
          <w:rFonts w:asciiTheme="majorHAnsi" w:hAnsiTheme="majorHAnsi" w:cs="Arial"/>
          <w:color w:val="17365D" w:themeColor="text2" w:themeShade="BF"/>
        </w:rPr>
        <w:t>2024</w:t>
      </w:r>
    </w:p>
    <w:p w14:paraId="6506CBCA" w14:textId="77777777" w:rsidR="00D404FF" w:rsidRPr="00722007" w:rsidRDefault="00D404FF">
      <w:pPr>
        <w:rPr>
          <w:rFonts w:ascii="Arial" w:hAnsi="Arial" w:cs="Arial"/>
        </w:rPr>
        <w:sectPr w:rsidR="00D404FF" w:rsidRPr="00722007" w:rsidSect="009741E1">
          <w:footerReference w:type="default" r:id="rId12"/>
          <w:footerReference w:type="first" r:id="rId13"/>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722007" w14:paraId="2E4882F4"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50C4F06E" w14:textId="77777777" w:rsidR="00A500F6" w:rsidRPr="00722007" w:rsidRDefault="00A500F6" w:rsidP="00223603">
            <w:pPr>
              <w:pStyle w:val="NormalWeb"/>
              <w:spacing w:line="276" w:lineRule="auto"/>
              <w:rPr>
                <w:rFonts w:asciiTheme="minorHAnsi" w:hAnsiTheme="minorHAnsi" w:cs="Arial"/>
                <w:sz w:val="20"/>
                <w:szCs w:val="22"/>
              </w:rPr>
            </w:pPr>
            <w:r w:rsidRPr="00722007">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016386C3" w14:textId="77777777" w:rsidR="007C5F97" w:rsidRPr="00722007" w:rsidRDefault="007C5F97" w:rsidP="007C5F97">
      <w:pPr>
        <w:pStyle w:val="AllCapsCentered"/>
        <w:spacing w:before="120" w:after="120" w:line="240" w:lineRule="auto"/>
        <w:jc w:val="right"/>
        <w:rPr>
          <w:rFonts w:cstheme="minorHAnsi"/>
          <w:b w:val="0"/>
          <w:caps w:val="0"/>
          <w:sz w:val="20"/>
        </w:rPr>
      </w:pPr>
      <w:r w:rsidRPr="00722007">
        <w:rPr>
          <w:rFonts w:cstheme="minorHAnsi"/>
          <w:b w:val="0"/>
          <w:caps w:val="0"/>
          <w:sz w:val="20"/>
        </w:rPr>
        <w:t>Gonçalo Oliveira Araújo - 27928</w:t>
      </w:r>
    </w:p>
    <w:p w14:paraId="6235A87A" w14:textId="77777777" w:rsidR="007C5F97" w:rsidRPr="00722007" w:rsidRDefault="007C5F97" w:rsidP="007C5F97">
      <w:pPr>
        <w:pStyle w:val="AllCapsCentered"/>
        <w:spacing w:before="120" w:after="120" w:line="240" w:lineRule="auto"/>
        <w:jc w:val="right"/>
        <w:rPr>
          <w:rFonts w:cstheme="minorHAnsi"/>
          <w:b w:val="0"/>
          <w:caps w:val="0"/>
          <w:sz w:val="20"/>
        </w:rPr>
      </w:pPr>
      <w:r w:rsidRPr="00722007">
        <w:rPr>
          <w:rFonts w:cstheme="minorHAnsi"/>
          <w:b w:val="0"/>
          <w:caps w:val="0"/>
          <w:sz w:val="20"/>
        </w:rPr>
        <w:t>João Manuel Freitas Ribeiro – 27926</w:t>
      </w:r>
    </w:p>
    <w:p w14:paraId="3F8D2EA8" w14:textId="77777777" w:rsidR="007C5F97" w:rsidRPr="00722007" w:rsidRDefault="007C5F97" w:rsidP="007C5F97">
      <w:pPr>
        <w:pStyle w:val="AllCapsCentered"/>
        <w:spacing w:before="120" w:after="120" w:line="240" w:lineRule="auto"/>
        <w:jc w:val="right"/>
        <w:rPr>
          <w:rFonts w:cstheme="minorHAnsi"/>
          <w:b w:val="0"/>
          <w:caps w:val="0"/>
          <w:sz w:val="20"/>
        </w:rPr>
      </w:pPr>
      <w:r w:rsidRPr="00722007">
        <w:rPr>
          <w:rFonts w:cstheme="minorHAnsi"/>
          <w:b w:val="0"/>
          <w:caps w:val="0"/>
          <w:sz w:val="20"/>
        </w:rPr>
        <w:t xml:space="preserve">Tiago Miguel Dias Miranda - 27937 </w:t>
      </w:r>
    </w:p>
    <w:p w14:paraId="739F0E09" w14:textId="77777777" w:rsidR="001116AE" w:rsidRPr="00722007" w:rsidRDefault="001116AE" w:rsidP="00652E16">
      <w:pPr>
        <w:pStyle w:val="StyleCentered"/>
        <w:spacing w:before="480"/>
        <w:jc w:val="right"/>
        <w:rPr>
          <w:rFonts w:cs="Arial"/>
          <w:color w:val="365F91" w:themeColor="accent1" w:themeShade="BF"/>
          <w:sz w:val="22"/>
        </w:rPr>
      </w:pPr>
    </w:p>
    <w:p w14:paraId="37EA7159" w14:textId="77777777" w:rsidR="00FC228D" w:rsidRPr="00722007" w:rsidRDefault="00FC228D" w:rsidP="001116AE">
      <w:r w:rsidRPr="00722007">
        <w:br w:type="page"/>
      </w:r>
    </w:p>
    <w:p w14:paraId="380B2366" w14:textId="77777777" w:rsidR="00AD525E" w:rsidRPr="00722007" w:rsidRDefault="00FC228D" w:rsidP="00652E16">
      <w:pPr>
        <w:spacing w:before="840" w:after="480"/>
        <w:rPr>
          <w:rFonts w:asciiTheme="majorHAnsi" w:hAnsiTheme="majorHAnsi" w:cs="Arial"/>
          <w:b/>
          <w:color w:val="365F91" w:themeColor="accent1" w:themeShade="BF"/>
          <w:sz w:val="28"/>
          <w:szCs w:val="28"/>
        </w:rPr>
      </w:pPr>
      <w:r w:rsidRPr="00722007">
        <w:rPr>
          <w:rFonts w:asciiTheme="majorHAnsi" w:hAnsiTheme="majorHAnsi" w:cs="Arial"/>
          <w:b/>
          <w:color w:val="365F91" w:themeColor="accent1" w:themeShade="BF"/>
          <w:sz w:val="28"/>
          <w:szCs w:val="28"/>
        </w:rPr>
        <w:lastRenderedPageBreak/>
        <w:t>Índice</w:t>
      </w:r>
    </w:p>
    <w:p w14:paraId="3B16E262" w14:textId="685C18DA" w:rsidR="003F6206" w:rsidRDefault="006E0BBC">
      <w:pPr>
        <w:pStyle w:val="ndice1"/>
        <w:rPr>
          <w:rFonts w:cstheme="minorBidi"/>
          <w:bCs w:val="0"/>
          <w:smallCaps w:val="0"/>
          <w:noProof/>
          <w:kern w:val="2"/>
          <w:lang w:eastAsia="pt-PT" w:bidi="ar-SA"/>
          <w14:ligatures w14:val="standardContextual"/>
        </w:rPr>
      </w:pPr>
      <w:r w:rsidRPr="00722007">
        <w:rPr>
          <w:bCs w:val="0"/>
          <w:caps/>
          <w:smallCaps w:val="0"/>
        </w:rPr>
        <w:fldChar w:fldCharType="begin"/>
      </w:r>
      <w:r w:rsidR="0011508A" w:rsidRPr="00722007">
        <w:rPr>
          <w:bCs w:val="0"/>
          <w:caps/>
          <w:smallCaps w:val="0"/>
        </w:rPr>
        <w:instrText xml:space="preserve"> TOC \o "1-3" \h \z \u </w:instrText>
      </w:r>
      <w:r w:rsidRPr="00722007">
        <w:rPr>
          <w:bCs w:val="0"/>
          <w:caps/>
          <w:smallCaps w:val="0"/>
        </w:rPr>
        <w:fldChar w:fldCharType="separate"/>
      </w:r>
      <w:hyperlink w:anchor="_Toc181109610" w:history="1">
        <w:r w:rsidR="003F6206" w:rsidRPr="00DA3741">
          <w:rPr>
            <w:rStyle w:val="Hiperligao"/>
            <w:color w:val="0000BF" w:themeColor="hyperlink" w:themeShade="BF"/>
          </w:rPr>
          <w:t>Objetivo do Trabalho</w:t>
        </w:r>
        <w:r w:rsidR="003F6206">
          <w:rPr>
            <w:noProof/>
            <w:webHidden/>
          </w:rPr>
          <w:tab/>
        </w:r>
        <w:r w:rsidR="003F6206">
          <w:rPr>
            <w:noProof/>
            <w:webHidden/>
          </w:rPr>
          <w:fldChar w:fldCharType="begin"/>
        </w:r>
        <w:r w:rsidR="003F6206">
          <w:rPr>
            <w:noProof/>
            <w:webHidden/>
          </w:rPr>
          <w:instrText xml:space="preserve"> PAGEREF _Toc181109610 \h </w:instrText>
        </w:r>
        <w:r w:rsidR="003F6206">
          <w:rPr>
            <w:noProof/>
            <w:webHidden/>
          </w:rPr>
        </w:r>
        <w:r w:rsidR="003F6206">
          <w:rPr>
            <w:noProof/>
            <w:webHidden/>
          </w:rPr>
          <w:fldChar w:fldCharType="separate"/>
        </w:r>
        <w:r w:rsidR="003F6206">
          <w:rPr>
            <w:noProof/>
            <w:webHidden/>
          </w:rPr>
          <w:t>1</w:t>
        </w:r>
        <w:r w:rsidR="003F6206">
          <w:rPr>
            <w:noProof/>
            <w:webHidden/>
          </w:rPr>
          <w:fldChar w:fldCharType="end"/>
        </w:r>
      </w:hyperlink>
    </w:p>
    <w:p w14:paraId="77F79BF2" w14:textId="58C62725" w:rsidR="003F6206" w:rsidRDefault="003F6206">
      <w:pPr>
        <w:pStyle w:val="ndice2"/>
        <w:rPr>
          <w:bCs w:val="0"/>
          <w:noProof/>
          <w:kern w:val="2"/>
          <w:sz w:val="24"/>
          <w:szCs w:val="24"/>
          <w:lang w:eastAsia="pt-PT" w:bidi="ar-SA"/>
          <w14:ligatures w14:val="standardContextual"/>
        </w:rPr>
      </w:pPr>
      <w:hyperlink w:anchor="_Toc181109611" w:history="1">
        <w:r w:rsidRPr="00DA3741">
          <w:rPr>
            <w:rStyle w:val="Hiperligao"/>
            <w:color w:val="0000BF" w:themeColor="hyperlink" w:themeShade="BF"/>
          </w:rPr>
          <w:t>Jogo Base</w:t>
        </w:r>
        <w:r>
          <w:rPr>
            <w:noProof/>
            <w:webHidden/>
          </w:rPr>
          <w:tab/>
        </w:r>
        <w:r>
          <w:rPr>
            <w:noProof/>
            <w:webHidden/>
          </w:rPr>
          <w:fldChar w:fldCharType="begin"/>
        </w:r>
        <w:r>
          <w:rPr>
            <w:noProof/>
            <w:webHidden/>
          </w:rPr>
          <w:instrText xml:space="preserve"> PAGEREF _Toc181109611 \h </w:instrText>
        </w:r>
        <w:r>
          <w:rPr>
            <w:noProof/>
            <w:webHidden/>
          </w:rPr>
        </w:r>
        <w:r>
          <w:rPr>
            <w:noProof/>
            <w:webHidden/>
          </w:rPr>
          <w:fldChar w:fldCharType="separate"/>
        </w:r>
        <w:r>
          <w:rPr>
            <w:noProof/>
            <w:webHidden/>
          </w:rPr>
          <w:t>1</w:t>
        </w:r>
        <w:r>
          <w:rPr>
            <w:noProof/>
            <w:webHidden/>
          </w:rPr>
          <w:fldChar w:fldCharType="end"/>
        </w:r>
      </w:hyperlink>
    </w:p>
    <w:p w14:paraId="712684A7" w14:textId="30C6EE4B" w:rsidR="003F6206" w:rsidRDefault="003F6206">
      <w:pPr>
        <w:pStyle w:val="ndice2"/>
        <w:rPr>
          <w:bCs w:val="0"/>
          <w:noProof/>
          <w:kern w:val="2"/>
          <w:sz w:val="24"/>
          <w:szCs w:val="24"/>
          <w:lang w:eastAsia="pt-PT" w:bidi="ar-SA"/>
          <w14:ligatures w14:val="standardContextual"/>
        </w:rPr>
      </w:pPr>
      <w:hyperlink w:anchor="_Toc181109612" w:history="1">
        <w:r w:rsidRPr="00DA3741">
          <w:rPr>
            <w:rStyle w:val="Hiperligao"/>
            <w:color w:val="0000BF" w:themeColor="hyperlink" w:themeShade="BF"/>
          </w:rPr>
          <w:t>Algoritmo de Segmentação</w:t>
        </w:r>
        <w:r>
          <w:rPr>
            <w:noProof/>
            <w:webHidden/>
          </w:rPr>
          <w:tab/>
        </w:r>
        <w:r>
          <w:rPr>
            <w:noProof/>
            <w:webHidden/>
          </w:rPr>
          <w:fldChar w:fldCharType="begin"/>
        </w:r>
        <w:r>
          <w:rPr>
            <w:noProof/>
            <w:webHidden/>
          </w:rPr>
          <w:instrText xml:space="preserve"> PAGEREF _Toc181109612 \h </w:instrText>
        </w:r>
        <w:r>
          <w:rPr>
            <w:noProof/>
            <w:webHidden/>
          </w:rPr>
        </w:r>
        <w:r>
          <w:rPr>
            <w:noProof/>
            <w:webHidden/>
          </w:rPr>
          <w:fldChar w:fldCharType="separate"/>
        </w:r>
        <w:r>
          <w:rPr>
            <w:noProof/>
            <w:webHidden/>
          </w:rPr>
          <w:t>1</w:t>
        </w:r>
        <w:r>
          <w:rPr>
            <w:noProof/>
            <w:webHidden/>
          </w:rPr>
          <w:fldChar w:fldCharType="end"/>
        </w:r>
      </w:hyperlink>
    </w:p>
    <w:p w14:paraId="6DBBF0AD" w14:textId="2B93F08F" w:rsidR="003F6206" w:rsidRDefault="003F6206">
      <w:pPr>
        <w:pStyle w:val="ndice2"/>
        <w:rPr>
          <w:bCs w:val="0"/>
          <w:noProof/>
          <w:kern w:val="2"/>
          <w:sz w:val="24"/>
          <w:szCs w:val="24"/>
          <w:lang w:eastAsia="pt-PT" w:bidi="ar-SA"/>
          <w14:ligatures w14:val="standardContextual"/>
        </w:rPr>
      </w:pPr>
      <w:hyperlink w:anchor="_Toc181109613" w:history="1">
        <w:r w:rsidRPr="00DA3741">
          <w:rPr>
            <w:rStyle w:val="Hiperligao"/>
            <w:color w:val="0000BF" w:themeColor="hyperlink" w:themeShade="BF"/>
          </w:rPr>
          <w:t>Obstáculo Iniciais</w:t>
        </w:r>
        <w:r>
          <w:rPr>
            <w:noProof/>
            <w:webHidden/>
          </w:rPr>
          <w:tab/>
        </w:r>
        <w:r>
          <w:rPr>
            <w:noProof/>
            <w:webHidden/>
          </w:rPr>
          <w:fldChar w:fldCharType="begin"/>
        </w:r>
        <w:r>
          <w:rPr>
            <w:noProof/>
            <w:webHidden/>
          </w:rPr>
          <w:instrText xml:space="preserve"> PAGEREF _Toc181109613 \h </w:instrText>
        </w:r>
        <w:r>
          <w:rPr>
            <w:noProof/>
            <w:webHidden/>
          </w:rPr>
        </w:r>
        <w:r>
          <w:rPr>
            <w:noProof/>
            <w:webHidden/>
          </w:rPr>
          <w:fldChar w:fldCharType="separate"/>
        </w:r>
        <w:r>
          <w:rPr>
            <w:noProof/>
            <w:webHidden/>
          </w:rPr>
          <w:t>2</w:t>
        </w:r>
        <w:r>
          <w:rPr>
            <w:noProof/>
            <w:webHidden/>
          </w:rPr>
          <w:fldChar w:fldCharType="end"/>
        </w:r>
      </w:hyperlink>
    </w:p>
    <w:p w14:paraId="5E0D2058" w14:textId="5625B471" w:rsidR="003F6206" w:rsidRDefault="003F6206">
      <w:pPr>
        <w:pStyle w:val="ndice2"/>
        <w:rPr>
          <w:bCs w:val="0"/>
          <w:noProof/>
          <w:kern w:val="2"/>
          <w:sz w:val="24"/>
          <w:szCs w:val="24"/>
          <w:lang w:eastAsia="pt-PT" w:bidi="ar-SA"/>
          <w14:ligatures w14:val="standardContextual"/>
        </w:rPr>
      </w:pPr>
      <w:hyperlink w:anchor="_Toc181109614" w:history="1">
        <w:r w:rsidRPr="00DA3741">
          <w:rPr>
            <w:rStyle w:val="Hiperligao"/>
            <w:color w:val="0000BF" w:themeColor="hyperlink" w:themeShade="BF"/>
          </w:rPr>
          <w:t>Desenvolvimento do Projeto</w:t>
        </w:r>
        <w:r>
          <w:rPr>
            <w:noProof/>
            <w:webHidden/>
          </w:rPr>
          <w:tab/>
        </w:r>
        <w:r>
          <w:rPr>
            <w:noProof/>
            <w:webHidden/>
          </w:rPr>
          <w:fldChar w:fldCharType="begin"/>
        </w:r>
        <w:r>
          <w:rPr>
            <w:noProof/>
            <w:webHidden/>
          </w:rPr>
          <w:instrText xml:space="preserve"> PAGEREF _Toc181109614 \h </w:instrText>
        </w:r>
        <w:r>
          <w:rPr>
            <w:noProof/>
            <w:webHidden/>
          </w:rPr>
        </w:r>
        <w:r>
          <w:rPr>
            <w:noProof/>
            <w:webHidden/>
          </w:rPr>
          <w:fldChar w:fldCharType="separate"/>
        </w:r>
        <w:r>
          <w:rPr>
            <w:noProof/>
            <w:webHidden/>
          </w:rPr>
          <w:t>2</w:t>
        </w:r>
        <w:r>
          <w:rPr>
            <w:noProof/>
            <w:webHidden/>
          </w:rPr>
          <w:fldChar w:fldCharType="end"/>
        </w:r>
      </w:hyperlink>
    </w:p>
    <w:p w14:paraId="389EC7C8" w14:textId="2401C2EC" w:rsidR="003F6206" w:rsidRDefault="003F6206">
      <w:pPr>
        <w:pStyle w:val="ndice2"/>
        <w:rPr>
          <w:bCs w:val="0"/>
          <w:noProof/>
          <w:kern w:val="2"/>
          <w:sz w:val="24"/>
          <w:szCs w:val="24"/>
          <w:lang w:eastAsia="pt-PT" w:bidi="ar-SA"/>
          <w14:ligatures w14:val="standardContextual"/>
        </w:rPr>
      </w:pPr>
      <w:hyperlink w:anchor="_Toc181109615" w:history="1">
        <w:r w:rsidRPr="00DA3741">
          <w:rPr>
            <w:rStyle w:val="Hiperligao"/>
            <w:color w:val="0000BF" w:themeColor="hyperlink" w:themeShade="BF"/>
          </w:rPr>
          <w:t>Proximo psssssa</w:t>
        </w:r>
        <w:r>
          <w:rPr>
            <w:noProof/>
            <w:webHidden/>
          </w:rPr>
          <w:tab/>
        </w:r>
        <w:r>
          <w:rPr>
            <w:noProof/>
            <w:webHidden/>
          </w:rPr>
          <w:fldChar w:fldCharType="begin"/>
        </w:r>
        <w:r>
          <w:rPr>
            <w:noProof/>
            <w:webHidden/>
          </w:rPr>
          <w:instrText xml:space="preserve"> PAGEREF _Toc181109615 \h </w:instrText>
        </w:r>
        <w:r>
          <w:rPr>
            <w:noProof/>
            <w:webHidden/>
          </w:rPr>
        </w:r>
        <w:r>
          <w:rPr>
            <w:noProof/>
            <w:webHidden/>
          </w:rPr>
          <w:fldChar w:fldCharType="separate"/>
        </w:r>
        <w:r>
          <w:rPr>
            <w:noProof/>
            <w:webHidden/>
          </w:rPr>
          <w:t>2</w:t>
        </w:r>
        <w:r>
          <w:rPr>
            <w:noProof/>
            <w:webHidden/>
          </w:rPr>
          <w:fldChar w:fldCharType="end"/>
        </w:r>
      </w:hyperlink>
    </w:p>
    <w:p w14:paraId="3E630824" w14:textId="4CE4F156" w:rsidR="003F6206" w:rsidRDefault="003F6206">
      <w:pPr>
        <w:pStyle w:val="ndice1"/>
        <w:rPr>
          <w:rFonts w:cstheme="minorBidi"/>
          <w:bCs w:val="0"/>
          <w:smallCaps w:val="0"/>
          <w:noProof/>
          <w:kern w:val="2"/>
          <w:lang w:eastAsia="pt-PT" w:bidi="ar-SA"/>
          <w14:ligatures w14:val="standardContextual"/>
        </w:rPr>
      </w:pPr>
      <w:hyperlink w:anchor="_Toc181109616" w:history="1">
        <w:r w:rsidRPr="00DA3741">
          <w:rPr>
            <w:rStyle w:val="Hiperligao"/>
          </w:rPr>
          <w:t>&lt;Nome do Capítulo II&gt;</w:t>
        </w:r>
        <w:r>
          <w:rPr>
            <w:noProof/>
            <w:webHidden/>
          </w:rPr>
          <w:tab/>
        </w:r>
        <w:r>
          <w:rPr>
            <w:noProof/>
            <w:webHidden/>
          </w:rPr>
          <w:fldChar w:fldCharType="begin"/>
        </w:r>
        <w:r>
          <w:rPr>
            <w:noProof/>
            <w:webHidden/>
          </w:rPr>
          <w:instrText xml:space="preserve"> PAGEREF _Toc181109616 \h </w:instrText>
        </w:r>
        <w:r>
          <w:rPr>
            <w:noProof/>
            <w:webHidden/>
          </w:rPr>
        </w:r>
        <w:r>
          <w:rPr>
            <w:noProof/>
            <w:webHidden/>
          </w:rPr>
          <w:fldChar w:fldCharType="separate"/>
        </w:r>
        <w:r>
          <w:rPr>
            <w:noProof/>
            <w:webHidden/>
          </w:rPr>
          <w:t>3</w:t>
        </w:r>
        <w:r>
          <w:rPr>
            <w:noProof/>
            <w:webHidden/>
          </w:rPr>
          <w:fldChar w:fldCharType="end"/>
        </w:r>
      </w:hyperlink>
    </w:p>
    <w:p w14:paraId="3A998C69" w14:textId="783C27AA" w:rsidR="00AD525E" w:rsidRPr="00722007" w:rsidRDefault="006E0BBC" w:rsidP="00AD525E">
      <w:r w:rsidRPr="00722007">
        <w:rPr>
          <w:rFonts w:cs="Arial"/>
          <w:bCs/>
          <w:caps/>
          <w:smallCaps/>
          <w:sz w:val="24"/>
          <w:szCs w:val="24"/>
        </w:rPr>
        <w:fldChar w:fldCharType="end"/>
      </w:r>
    </w:p>
    <w:p w14:paraId="63FC5664" w14:textId="50F6CFDC" w:rsidR="00AD525E" w:rsidRPr="00722007" w:rsidRDefault="00AD525E" w:rsidP="00AD525E"/>
    <w:p w14:paraId="628B2ED7" w14:textId="77777777" w:rsidR="00AD525E" w:rsidRPr="00722007" w:rsidRDefault="00AD525E" w:rsidP="00AD525E"/>
    <w:p w14:paraId="1090D942" w14:textId="77777777" w:rsidR="00722D27" w:rsidRPr="00722007" w:rsidRDefault="00395BE2" w:rsidP="00AD525E">
      <w:r w:rsidRPr="00722007">
        <w:br w:type="page"/>
      </w:r>
    </w:p>
    <w:p w14:paraId="1FEB62B7" w14:textId="77777777" w:rsidR="00AD525E" w:rsidRPr="00722007" w:rsidRDefault="00AD525E" w:rsidP="00AD525E">
      <w:pPr>
        <w:sectPr w:rsidR="00AD525E" w:rsidRPr="00722007" w:rsidSect="00A168CC">
          <w:pgSz w:w="11906" w:h="16838" w:code="9"/>
          <w:pgMar w:top="1701" w:right="1247" w:bottom="1134" w:left="1814" w:header="680" w:footer="680" w:gutter="0"/>
          <w:pgNumType w:fmt="upperRoman" w:start="1"/>
          <w:cols w:space="708"/>
          <w:docGrid w:linePitch="360"/>
        </w:sectPr>
      </w:pPr>
    </w:p>
    <w:p w14:paraId="2436C0A0" w14:textId="2A3B15F9" w:rsidR="00AD525E" w:rsidRPr="003F6206" w:rsidRDefault="00722007" w:rsidP="009741E1">
      <w:pPr>
        <w:pStyle w:val="Ttulo1"/>
      </w:pPr>
      <w:bookmarkStart w:id="0" w:name="_Toc181109610"/>
      <w:r w:rsidRPr="003F6206">
        <w:lastRenderedPageBreak/>
        <w:t>Objetivo do Trabalho</w:t>
      </w:r>
      <w:bookmarkEnd w:id="0"/>
    </w:p>
    <w:p w14:paraId="6388922A" w14:textId="3C0D5EE7" w:rsidR="00AD525E" w:rsidRPr="00722007" w:rsidRDefault="00722007" w:rsidP="00AD525E">
      <w:r w:rsidRPr="00722007">
        <w:t xml:space="preserve"> Este trabalho tem como objetivo colocar em prática as técnicas e os conhecimentos sobre Visão por Computador</w:t>
      </w:r>
      <w:r w:rsidR="002A1ABC">
        <w:t>,</w:t>
      </w:r>
      <w:r w:rsidRPr="00722007">
        <w:t xml:space="preserve"> adquiridos durante as aulas</w:t>
      </w:r>
      <w:r>
        <w:t xml:space="preserve"> da disciplina, </w:t>
      </w:r>
      <w:r w:rsidR="003A0688">
        <w:t xml:space="preserve">transformando um jogo simples feito em Python num jogo que pode ser controlado através da imagem captada pela câmara baseado </w:t>
      </w:r>
      <w:r w:rsidR="003A0688" w:rsidRPr="003A0688">
        <w:t>em algoritmos de segmentação</w:t>
      </w:r>
      <w:r w:rsidR="003A0688">
        <w:t xml:space="preserve">. </w:t>
      </w:r>
    </w:p>
    <w:p w14:paraId="0C93A028" w14:textId="7E331AD5" w:rsidR="00AD525E" w:rsidRPr="002A1ABC" w:rsidRDefault="002A1ABC" w:rsidP="002A1ABC">
      <w:pPr>
        <w:pStyle w:val="Ttulo2"/>
        <w:rPr>
          <w:color w:val="365F91" w:themeColor="accent1" w:themeShade="BF"/>
          <w:sz w:val="28"/>
          <w:szCs w:val="28"/>
        </w:rPr>
      </w:pPr>
      <w:bookmarkStart w:id="1" w:name="_Toc181109611"/>
      <w:r w:rsidRPr="002A1ABC">
        <w:rPr>
          <w:color w:val="365F91" w:themeColor="accent1" w:themeShade="BF"/>
          <w:sz w:val="28"/>
          <w:szCs w:val="28"/>
        </w:rPr>
        <w:t>Jogo Base</w:t>
      </w:r>
      <w:bookmarkEnd w:id="1"/>
    </w:p>
    <w:p w14:paraId="1673C3C6" w14:textId="402E15F6" w:rsidR="00AD525E" w:rsidRDefault="002A1ABC" w:rsidP="00AD525E">
      <w:r>
        <w:t xml:space="preserve"> O jogo que decidimos usamos como base foi o “Pong”, para ser mais específico foi usada uma cópia do jogo feita em Python usando a biblioteca “PyGame”</w:t>
      </w:r>
      <w:r w:rsidR="005D20B8">
        <w:t>, por um usuário chamado de “</w:t>
      </w:r>
      <w:r w:rsidR="005D20B8" w:rsidRPr="00FF3AA2">
        <w:t>Baris Bayrak</w:t>
      </w:r>
      <w:r w:rsidR="005D20B8">
        <w:t xml:space="preserve">” e publicado no site oficial do PyGame. </w:t>
      </w:r>
      <w:r>
        <w:t>(</w:t>
      </w:r>
      <w:hyperlink r:id="rId14" w:history="1">
        <w:r w:rsidRPr="002A1ABC">
          <w:rPr>
            <w:rStyle w:val="Hiperligao"/>
            <w:rFonts w:asciiTheme="minorHAnsi" w:hAnsiTheme="minorHAnsi" w:cstheme="minorBidi"/>
            <w:noProof w:val="0"/>
            <w:sz w:val="22"/>
            <w:szCs w:val="22"/>
          </w:rPr>
          <w:t>link</w:t>
        </w:r>
      </w:hyperlink>
      <w:r>
        <w:t>)</w:t>
      </w:r>
    </w:p>
    <w:p w14:paraId="74808524" w14:textId="5CE8BA2A" w:rsidR="002A1ABC" w:rsidRDefault="002A1ABC" w:rsidP="00AD525E">
      <w:r>
        <w:rPr>
          <w:noProof/>
        </w:rPr>
        <w:drawing>
          <wp:anchor distT="0" distB="0" distL="114300" distR="114300" simplePos="0" relativeHeight="251659264" behindDoc="0" locked="0" layoutInCell="1" allowOverlap="1" wp14:anchorId="42FFBC69" wp14:editId="673ACDCD">
            <wp:simplePos x="0" y="0"/>
            <wp:positionH relativeFrom="margin">
              <wp:align>center</wp:align>
            </wp:positionH>
            <wp:positionV relativeFrom="margin">
              <wp:posOffset>3240157</wp:posOffset>
            </wp:positionV>
            <wp:extent cx="3808730" cy="2854325"/>
            <wp:effectExtent l="0" t="0" r="1270" b="3175"/>
            <wp:wrapSquare wrapText="bothSides"/>
            <wp:docPr id="1327158632" name="Imagem 1" descr="Uma imagem com captura de ecrã, Objeto astronómico, natureza, astronom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8632" name="Imagem 1" descr="Uma imagem com captura de ecrã, Objeto astronómico, natureza, astronomi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anchor>
        </w:drawing>
      </w:r>
    </w:p>
    <w:p w14:paraId="41F1D913" w14:textId="77777777" w:rsidR="002A1ABC" w:rsidRDefault="002A1ABC" w:rsidP="00AD525E"/>
    <w:p w14:paraId="7D141BAB" w14:textId="77777777" w:rsidR="002A1ABC" w:rsidRDefault="002A1ABC" w:rsidP="00AD525E"/>
    <w:p w14:paraId="647A21D4" w14:textId="77777777" w:rsidR="002A1ABC" w:rsidRDefault="002A1ABC" w:rsidP="00AD525E"/>
    <w:p w14:paraId="4C5655D6" w14:textId="77777777" w:rsidR="002A1ABC" w:rsidRDefault="002A1ABC" w:rsidP="00AD525E"/>
    <w:p w14:paraId="3BDAAD92" w14:textId="77777777" w:rsidR="002A1ABC" w:rsidRDefault="002A1ABC" w:rsidP="00AD525E"/>
    <w:p w14:paraId="20772010" w14:textId="77777777" w:rsidR="002A1ABC" w:rsidRDefault="002A1ABC" w:rsidP="00AD525E"/>
    <w:p w14:paraId="0055BB43" w14:textId="77777777" w:rsidR="002A1ABC" w:rsidRDefault="002A1ABC" w:rsidP="00AD525E"/>
    <w:p w14:paraId="31A9ECF8" w14:textId="77777777" w:rsidR="002A1ABC" w:rsidRDefault="002A1ABC" w:rsidP="00AD525E"/>
    <w:p w14:paraId="5BD1E596" w14:textId="77777777" w:rsidR="002A1ABC" w:rsidRDefault="002A1ABC" w:rsidP="00AD525E"/>
    <w:p w14:paraId="38723814" w14:textId="580558AF" w:rsidR="002A1ABC" w:rsidRDefault="002A1ABC" w:rsidP="002A1ABC">
      <w:pPr>
        <w:pStyle w:val="Ttulo2"/>
        <w:rPr>
          <w:color w:val="365F91" w:themeColor="accent1" w:themeShade="BF"/>
          <w:sz w:val="28"/>
          <w:szCs w:val="28"/>
        </w:rPr>
      </w:pPr>
      <w:bookmarkStart w:id="2" w:name="_Toc181109612"/>
      <w:r>
        <w:rPr>
          <w:color w:val="365F91" w:themeColor="accent1" w:themeShade="BF"/>
          <w:sz w:val="28"/>
          <w:szCs w:val="28"/>
        </w:rPr>
        <w:t>Algoritmo de Segmentação</w:t>
      </w:r>
      <w:bookmarkEnd w:id="2"/>
    </w:p>
    <w:p w14:paraId="61F7B74C" w14:textId="77777777" w:rsidR="003F6206" w:rsidRDefault="003F6206" w:rsidP="003F6206"/>
    <w:p w14:paraId="6420939A" w14:textId="77777777" w:rsidR="003F6206" w:rsidRDefault="003F6206" w:rsidP="003F6206"/>
    <w:p w14:paraId="67D810CA" w14:textId="77777777" w:rsidR="003F6206" w:rsidRPr="003F6206" w:rsidRDefault="003F6206" w:rsidP="003F6206"/>
    <w:p w14:paraId="6FCA5954" w14:textId="77777777" w:rsidR="00AD525E" w:rsidRPr="00722007" w:rsidRDefault="00AD525E" w:rsidP="00AD525E"/>
    <w:p w14:paraId="4135B3AC" w14:textId="77777777" w:rsidR="003F6206" w:rsidRDefault="003F6206" w:rsidP="00AD525E"/>
    <w:p w14:paraId="443AAFF1" w14:textId="3210CE77" w:rsidR="003F6206" w:rsidRPr="003F6206" w:rsidRDefault="003F6206" w:rsidP="003F6206">
      <w:pPr>
        <w:pStyle w:val="Ttulo2"/>
        <w:rPr>
          <w:color w:val="365F91" w:themeColor="accent1" w:themeShade="BF"/>
          <w:sz w:val="28"/>
          <w:szCs w:val="28"/>
        </w:rPr>
      </w:pPr>
      <w:bookmarkStart w:id="3" w:name="_Toc181109614"/>
      <w:r>
        <w:rPr>
          <w:color w:val="365F91" w:themeColor="accent1" w:themeShade="BF"/>
          <w:sz w:val="28"/>
          <w:szCs w:val="28"/>
        </w:rPr>
        <w:lastRenderedPageBreak/>
        <w:t>Desenvolvimento do Projeto</w:t>
      </w:r>
      <w:bookmarkEnd w:id="3"/>
    </w:p>
    <w:p w14:paraId="59E070EA" w14:textId="77777777" w:rsidR="001F5EE3" w:rsidRPr="001F5EE3" w:rsidRDefault="001F5EE3" w:rsidP="001F5EE3">
      <w:r w:rsidRPr="001F5EE3">
        <w:rPr>
          <w:b/>
          <w:bCs/>
        </w:rPr>
        <w:t>1:</w:t>
      </w:r>
      <w:r w:rsidRPr="001F5EE3">
        <w:t xml:space="preserve"> Capturamos a imagem da câmara e convertemos de BGR para HSV (usando a função </w:t>
      </w:r>
      <w:r w:rsidRPr="001F5EE3">
        <w:rPr>
          <w:i/>
          <w:iCs/>
        </w:rPr>
        <w:t xml:space="preserve">cv2.COLOR_BGR2HSV </w:t>
      </w:r>
      <w:r w:rsidRPr="001F5EE3">
        <w:t xml:space="preserve">da biblioteca </w:t>
      </w:r>
      <w:r w:rsidRPr="001F5EE3">
        <w:rPr>
          <w:i/>
          <w:iCs/>
        </w:rPr>
        <w:t>OpenCV</w:t>
      </w:r>
      <w:r w:rsidRPr="001F5EE3">
        <w:t>) para posteriormente facilitar a segmentação.</w:t>
      </w:r>
    </w:p>
    <w:p w14:paraId="1258A9C3" w14:textId="6A8D0F36" w:rsidR="001F5EE3" w:rsidRDefault="001F5EE3" w:rsidP="001F5EE3">
      <w:r w:rsidRPr="001F5EE3">
        <w:rPr>
          <w:b/>
          <w:bCs/>
        </w:rPr>
        <w:t>2:</w:t>
      </w:r>
      <w:r w:rsidRPr="001F5EE3">
        <w:t xml:space="preserve"> Através das </w:t>
      </w:r>
      <w:r w:rsidRPr="001F5EE3">
        <w:rPr>
          <w:i/>
          <w:iCs/>
        </w:rPr>
        <w:t>TrackBars</w:t>
      </w:r>
      <w:r w:rsidRPr="001F5EE3">
        <w:t xml:space="preserve"> implementadas o código define as máscaras usando os valores máximos e mínimos dos parâmetros relativos às cores, no caso, como usamos HSV temos de definir para a Gama (</w:t>
      </w:r>
      <w:r w:rsidRPr="001F5EE3">
        <w:rPr>
          <w:i/>
          <w:iCs/>
        </w:rPr>
        <w:t>Hue</w:t>
      </w:r>
      <w:r w:rsidRPr="001F5EE3">
        <w:t>), para a Saturação (</w:t>
      </w:r>
      <w:r w:rsidRPr="001F5EE3">
        <w:rPr>
          <w:i/>
          <w:iCs/>
        </w:rPr>
        <w:t>Saturation</w:t>
      </w:r>
      <w:r w:rsidRPr="001F5EE3">
        <w:t>) e para a Luminosidade (</w:t>
      </w:r>
      <w:r w:rsidRPr="001F5EE3">
        <w:rPr>
          <w:i/>
          <w:iCs/>
        </w:rPr>
        <w:t>Value</w:t>
      </w:r>
      <w:r w:rsidRPr="001F5EE3">
        <w:t xml:space="preserve">). A implementação das </w:t>
      </w:r>
      <w:r w:rsidRPr="001F5EE3">
        <w:rPr>
          <w:i/>
          <w:iCs/>
        </w:rPr>
        <w:t>TrackBars</w:t>
      </w:r>
      <w:r w:rsidRPr="001F5EE3">
        <w:t xml:space="preserve"> traz muitas vantagens na captação das cores, nos auxiliando a especificar precisamente os parâmetros da cor que desejamos captar, pois com a mudança de ambiente alguns aspetos das cores podem ser visivelmente diferentes.</w:t>
      </w:r>
    </w:p>
    <w:p w14:paraId="7C594B8D" w14:textId="16DCF15E" w:rsidR="001F5EE3" w:rsidRDefault="001F5EE3" w:rsidP="001F5EE3">
      <w:r w:rsidRPr="001F5EE3">
        <w:rPr>
          <w:b/>
          <w:bCs/>
        </w:rPr>
        <w:t>3:</w:t>
      </w:r>
      <w:r>
        <w:t xml:space="preserve"> Com a imagem captada, usamos as máscaras para filtras apenas as cores que desejamos, neste projeto usamos as cores Verde e Azul pois são cores mais incomuns, dificultando assim que elementos do cenário interfiram.</w:t>
      </w:r>
    </w:p>
    <w:p w14:paraId="37A6DDB9" w14:textId="762195F9" w:rsidR="005D20B8" w:rsidRDefault="005D20B8" w:rsidP="001F5EE3">
      <w:r>
        <w:t>4: (O código dá display ao resultado das filtragens com as máscaras)</w:t>
      </w:r>
    </w:p>
    <w:p w14:paraId="5978AF73" w14:textId="29D77BB7" w:rsidR="00997908" w:rsidRDefault="005D20B8" w:rsidP="001F5EE3">
      <w:r>
        <w:rPr>
          <w:b/>
          <w:bCs/>
        </w:rPr>
        <w:t>5</w:t>
      </w:r>
      <w:r w:rsidR="001F5EE3" w:rsidRPr="001F5EE3">
        <w:rPr>
          <w:b/>
          <w:bCs/>
        </w:rPr>
        <w:t>:</w:t>
      </w:r>
      <w:r w:rsidR="001F5EE3">
        <w:t xml:space="preserve"> Usando as cores </w:t>
      </w:r>
      <w:r w:rsidR="00997908">
        <w:t xml:space="preserve">já </w:t>
      </w:r>
      <w:r w:rsidR="001F5EE3">
        <w:t xml:space="preserve">filtradas determinamos </w:t>
      </w:r>
      <w:r w:rsidR="00997908">
        <w:t xml:space="preserve">(como o código faz </w:t>
      </w:r>
      <w:r w:rsidR="00B71D4C">
        <w:t>o retângulo</w:t>
      </w:r>
      <w:r w:rsidR="00997908">
        <w:t xml:space="preserve"> na cor)</w:t>
      </w:r>
    </w:p>
    <w:p w14:paraId="48DA8B46" w14:textId="230CC24A" w:rsidR="00997908" w:rsidRPr="00997908" w:rsidRDefault="005D20B8" w:rsidP="001F5EE3">
      <w:pPr>
        <w:rPr>
          <w:sz w:val="24"/>
          <w:szCs w:val="24"/>
        </w:rPr>
      </w:pPr>
      <w:r>
        <w:t>6</w:t>
      </w:r>
      <w:r w:rsidR="00997908">
        <w:t xml:space="preserve">: (elimina os </w:t>
      </w:r>
      <w:r w:rsidR="00B71D4C">
        <w:t>ruídos</w:t>
      </w:r>
      <w:r w:rsidR="00997908">
        <w:rPr>
          <w:sz w:val="24"/>
          <w:szCs w:val="24"/>
        </w:rPr>
        <w:t>)</w:t>
      </w:r>
    </w:p>
    <w:p w14:paraId="494EEFD1" w14:textId="77777777" w:rsidR="005D20B8" w:rsidRDefault="005D20B8" w:rsidP="001F5EE3">
      <w:r>
        <w:t>7</w:t>
      </w:r>
      <w:r w:rsidR="00997908">
        <w:t>: (determina o ponto no meio do retângulo)</w:t>
      </w:r>
    </w:p>
    <w:p w14:paraId="4EE540BE" w14:textId="3971441D" w:rsidR="001F5EE3" w:rsidRDefault="005D20B8" w:rsidP="001F5EE3">
      <w:r>
        <w:t>8</w:t>
      </w:r>
      <w:r w:rsidR="00997908">
        <w:t xml:space="preserve">: (faz uma escala com o </w:t>
      </w:r>
      <w:r w:rsidR="00997908" w:rsidRPr="00997908">
        <w:t>height</w:t>
      </w:r>
      <w:r w:rsidR="00997908">
        <w:t xml:space="preserve"> da tela de jogo)</w:t>
      </w:r>
    </w:p>
    <w:p w14:paraId="7A75A501" w14:textId="6149CDB2" w:rsidR="00997908" w:rsidRPr="001F5EE3" w:rsidRDefault="005D20B8" w:rsidP="001F5EE3">
      <w:r>
        <w:t>9</w:t>
      </w:r>
      <w:r w:rsidR="00997908">
        <w:t>: (move os paddles)</w:t>
      </w:r>
    </w:p>
    <w:p w14:paraId="6E754EC4" w14:textId="77777777" w:rsidR="001F5EE3" w:rsidRPr="001F5EE3" w:rsidRDefault="001F5EE3" w:rsidP="001F5EE3"/>
    <w:p w14:paraId="255BA67F" w14:textId="77777777" w:rsidR="001F5EE3" w:rsidRPr="001F5EE3" w:rsidRDefault="001F5EE3" w:rsidP="001F5EE3"/>
    <w:p w14:paraId="3206525B" w14:textId="77777777" w:rsidR="003F6206" w:rsidRDefault="003F6206" w:rsidP="00AD525E"/>
    <w:p w14:paraId="37923092" w14:textId="1BEF813B" w:rsidR="003F6206" w:rsidRDefault="003F6206" w:rsidP="003F6206">
      <w:pPr>
        <w:pStyle w:val="Ttulo2"/>
        <w:rPr>
          <w:color w:val="365F91" w:themeColor="accent1" w:themeShade="BF"/>
          <w:sz w:val="28"/>
          <w:szCs w:val="28"/>
        </w:rPr>
      </w:pPr>
      <w:bookmarkStart w:id="4" w:name="_Toc181109615"/>
      <w:r>
        <w:rPr>
          <w:color w:val="365F91" w:themeColor="accent1" w:themeShade="BF"/>
          <w:sz w:val="28"/>
          <w:szCs w:val="28"/>
        </w:rPr>
        <w:t>Pro</w:t>
      </w:r>
      <w:bookmarkEnd w:id="4"/>
      <w:r w:rsidR="00997908">
        <w:rPr>
          <w:color w:val="365F91" w:themeColor="accent1" w:themeShade="BF"/>
          <w:sz w:val="28"/>
          <w:szCs w:val="28"/>
        </w:rPr>
        <w:t>blemas Encontrados</w:t>
      </w:r>
    </w:p>
    <w:p w14:paraId="508F2BFA" w14:textId="77777777" w:rsidR="00997908" w:rsidRDefault="00997908" w:rsidP="00997908">
      <w:r>
        <w:t xml:space="preserve"> (aquilo que o prof explicou na aula sobre os limites da </w:t>
      </w:r>
      <w:r w:rsidRPr="00997908">
        <w:t>height</w:t>
      </w:r>
      <w:r>
        <w:t>)</w:t>
      </w:r>
    </w:p>
    <w:p w14:paraId="2B4B6B46" w14:textId="64A1141A" w:rsidR="005D20B8" w:rsidRDefault="005D20B8" w:rsidP="00997908">
      <w:r>
        <w:t>(endender o código do jogo e implementar o movimento dos paddles, pelo facto de python ser uma linguagem nova e blablablaba)</w:t>
      </w:r>
    </w:p>
    <w:p w14:paraId="6CD2F83A" w14:textId="2395A034" w:rsidR="00997908" w:rsidRPr="00997908" w:rsidRDefault="00997908" w:rsidP="00997908">
      <w:r>
        <w:t xml:space="preserve"> (seila …) </w:t>
      </w:r>
    </w:p>
    <w:p w14:paraId="40D1DD68" w14:textId="77777777" w:rsidR="003F6206" w:rsidRPr="00722007" w:rsidRDefault="003F6206" w:rsidP="00AD525E">
      <w:pPr>
        <w:sectPr w:rsidR="003F6206" w:rsidRPr="00722007" w:rsidSect="00A168CC">
          <w:headerReference w:type="even" r:id="rId16"/>
          <w:headerReference w:type="default" r:id="rId17"/>
          <w:footerReference w:type="default" r:id="rId18"/>
          <w:pgSz w:w="11906" w:h="16838" w:code="9"/>
          <w:pgMar w:top="1701" w:right="1247" w:bottom="1134" w:left="1814" w:header="680" w:footer="680" w:gutter="0"/>
          <w:pgNumType w:start="1"/>
          <w:cols w:space="708"/>
          <w:docGrid w:linePitch="360"/>
        </w:sectPr>
      </w:pPr>
    </w:p>
    <w:p w14:paraId="4E27BC37" w14:textId="77777777" w:rsidR="00AD525E" w:rsidRPr="00722007" w:rsidRDefault="00AD525E" w:rsidP="00785014">
      <w:pPr>
        <w:pStyle w:val="Ttulo1"/>
      </w:pPr>
      <w:bookmarkStart w:id="5" w:name="_Toc181109616"/>
      <w:r w:rsidRPr="00722007">
        <w:lastRenderedPageBreak/>
        <w:t>&lt;Nome do Capítulo II&gt;</w:t>
      </w:r>
      <w:bookmarkEnd w:id="5"/>
    </w:p>
    <w:p w14:paraId="656C7739" w14:textId="77777777" w:rsidR="00D171BE" w:rsidRPr="00722007" w:rsidRDefault="00D171BE" w:rsidP="00AD525E">
      <w:r w:rsidRPr="00722007">
        <w:t>A formatação deve ser consistente ao longo de todo o documento. Uma das formas de manter a formatação consistente é recorrer a estilos para formatar os principais formatos utilizados, como se apresenta de seguida.</w:t>
      </w:r>
    </w:p>
    <w:p w14:paraId="0D26BF78" w14:textId="77777777" w:rsidR="00AD525E" w:rsidRPr="00722007" w:rsidRDefault="00AD525E" w:rsidP="00AD525E">
      <w:r w:rsidRPr="00722007">
        <w:t>Os itens podem ser numerados de uma forma (estilo itens01):</w:t>
      </w:r>
    </w:p>
    <w:p w14:paraId="228C1871" w14:textId="77777777" w:rsidR="00AD525E" w:rsidRPr="00722007" w:rsidRDefault="00AD525E" w:rsidP="003A5542">
      <w:pPr>
        <w:pStyle w:val="Itens01"/>
      </w:pPr>
      <w:r w:rsidRPr="00722007">
        <w:t>Primeiro ponto</w:t>
      </w:r>
    </w:p>
    <w:p w14:paraId="73926337" w14:textId="77777777" w:rsidR="00AD525E" w:rsidRPr="00722007" w:rsidRDefault="00AD525E" w:rsidP="003A5542">
      <w:pPr>
        <w:pStyle w:val="Itens01"/>
      </w:pPr>
      <w:r w:rsidRPr="00722007">
        <w:t>Segundo ponto</w:t>
      </w:r>
    </w:p>
    <w:p w14:paraId="51F52FB6" w14:textId="77777777" w:rsidR="00AD525E" w:rsidRPr="00722007" w:rsidRDefault="00AD525E" w:rsidP="003A5542">
      <w:pPr>
        <w:pStyle w:val="Itens01"/>
      </w:pPr>
      <w:r w:rsidRPr="00722007">
        <w:t>…</w:t>
      </w:r>
    </w:p>
    <w:p w14:paraId="46344756" w14:textId="77777777" w:rsidR="00AD525E" w:rsidRPr="00722007" w:rsidRDefault="00AD525E" w:rsidP="003A5542">
      <w:r w:rsidRPr="00722007">
        <w:t>Ou de outra (estilo itens02):</w:t>
      </w:r>
    </w:p>
    <w:p w14:paraId="5EA18F7F" w14:textId="77777777" w:rsidR="00AD525E" w:rsidRPr="00722007" w:rsidRDefault="00AD525E" w:rsidP="003A5542">
      <w:pPr>
        <w:pStyle w:val="Itens02"/>
      </w:pPr>
      <w:r w:rsidRPr="00722007">
        <w:t>Primeiro ponto</w:t>
      </w:r>
    </w:p>
    <w:p w14:paraId="770AF27F" w14:textId="77777777" w:rsidR="00AD525E" w:rsidRPr="00722007" w:rsidRDefault="00AD525E" w:rsidP="003A5542">
      <w:pPr>
        <w:pStyle w:val="Itens02"/>
      </w:pPr>
      <w:r w:rsidRPr="00722007">
        <w:t>Segundo ponto</w:t>
      </w:r>
    </w:p>
    <w:p w14:paraId="7A05D989" w14:textId="77777777" w:rsidR="00AD525E" w:rsidRPr="00722007" w:rsidRDefault="00AD525E" w:rsidP="003A5542">
      <w:pPr>
        <w:pStyle w:val="Itens02"/>
      </w:pPr>
      <w:r w:rsidRPr="00722007">
        <w:t>…</w:t>
      </w:r>
    </w:p>
    <w:p w14:paraId="4D775015" w14:textId="77777777" w:rsidR="00AD525E" w:rsidRPr="00722007" w:rsidRDefault="00AD525E" w:rsidP="003A5542">
      <w:r w:rsidRPr="00722007">
        <w:t>Podem também não ter qualquer numeração (estilo itens03)</w:t>
      </w:r>
      <w:r w:rsidR="00D171BE" w:rsidRPr="00722007">
        <w:t xml:space="preserve">, mas </w:t>
      </w:r>
      <w:r w:rsidRPr="00722007">
        <w:t>uma marca:</w:t>
      </w:r>
    </w:p>
    <w:p w14:paraId="75482472" w14:textId="77777777" w:rsidR="00AD525E" w:rsidRPr="00722007" w:rsidRDefault="00AD525E" w:rsidP="00AD525E">
      <w:pPr>
        <w:pStyle w:val="Itens03"/>
        <w:numPr>
          <w:ilvl w:val="0"/>
          <w:numId w:val="5"/>
        </w:numPr>
        <w:ind w:left="850" w:hanging="425"/>
      </w:pPr>
      <w:r w:rsidRPr="00722007">
        <w:t>Primeiro ponto</w:t>
      </w:r>
    </w:p>
    <w:p w14:paraId="6BAB1C0D" w14:textId="77777777" w:rsidR="00AD525E" w:rsidRPr="00722007" w:rsidRDefault="00AD525E" w:rsidP="00AD525E">
      <w:pPr>
        <w:pStyle w:val="Itens03"/>
        <w:numPr>
          <w:ilvl w:val="0"/>
          <w:numId w:val="5"/>
        </w:numPr>
        <w:ind w:left="850" w:hanging="425"/>
      </w:pPr>
      <w:r w:rsidRPr="00722007">
        <w:t>Segundo ponto</w:t>
      </w:r>
    </w:p>
    <w:p w14:paraId="1E601BA1" w14:textId="77777777" w:rsidR="00AD525E" w:rsidRPr="00722007" w:rsidRDefault="00AD525E" w:rsidP="00AD525E">
      <w:pPr>
        <w:pStyle w:val="Itens03"/>
        <w:numPr>
          <w:ilvl w:val="0"/>
          <w:numId w:val="5"/>
        </w:numPr>
        <w:ind w:left="850" w:hanging="425"/>
      </w:pPr>
      <w:r w:rsidRPr="00722007">
        <w:t>…</w:t>
      </w:r>
    </w:p>
    <w:p w14:paraId="6810C188" w14:textId="77777777" w:rsidR="00AD525E" w:rsidRPr="00722007" w:rsidRDefault="00AD525E" w:rsidP="003A5542">
      <w:r w:rsidRPr="00722007">
        <w:t>Ou outra (estilo04)</w:t>
      </w:r>
    </w:p>
    <w:p w14:paraId="65DD7AA3" w14:textId="77777777" w:rsidR="00AD525E" w:rsidRPr="00722007" w:rsidRDefault="00AD525E" w:rsidP="00AD525E">
      <w:pPr>
        <w:pStyle w:val="Itens04"/>
      </w:pPr>
      <w:r w:rsidRPr="00722007">
        <w:t>Primeiro ponto</w:t>
      </w:r>
    </w:p>
    <w:p w14:paraId="7CB69F32" w14:textId="77777777" w:rsidR="00AD525E" w:rsidRPr="00722007" w:rsidRDefault="00AD525E" w:rsidP="00AD525E">
      <w:pPr>
        <w:pStyle w:val="Itens04"/>
      </w:pPr>
      <w:r w:rsidRPr="00722007">
        <w:t>Segundo ponto</w:t>
      </w:r>
    </w:p>
    <w:p w14:paraId="05063528" w14:textId="77777777" w:rsidR="00AD525E" w:rsidRPr="00722007" w:rsidRDefault="00AD525E" w:rsidP="00AD525E">
      <w:pPr>
        <w:pStyle w:val="Itens04"/>
      </w:pPr>
      <w:r w:rsidRPr="00722007">
        <w:t>…</w:t>
      </w:r>
    </w:p>
    <w:p w14:paraId="5A31F9E6" w14:textId="77777777" w:rsidR="00AD525E" w:rsidRPr="00722007" w:rsidRDefault="006179F1" w:rsidP="00543D68">
      <w:r w:rsidRPr="00722007">
        <w:t xml:space="preserve">Não esqueça de incluir um </w:t>
      </w:r>
      <w:r w:rsidRPr="00722007">
        <w:rPr>
          <w:sz w:val="20"/>
        </w:rPr>
        <w:t>capítulo</w:t>
      </w:r>
      <w:r w:rsidRPr="00722007">
        <w:t xml:space="preserve"> final para a Bibliografia que deverá seguir o formato APA. </w:t>
      </w:r>
    </w:p>
    <w:p w14:paraId="4A4CD980" w14:textId="77777777" w:rsidR="00AD525E" w:rsidRPr="00722007" w:rsidRDefault="00AD525E"/>
    <w:p w14:paraId="0140E164" w14:textId="77777777" w:rsidR="005B0976" w:rsidRPr="00722007" w:rsidRDefault="005B0976"/>
    <w:p w14:paraId="31135D4C" w14:textId="77777777" w:rsidR="00D57518" w:rsidRPr="00722007" w:rsidRDefault="00D57518"/>
    <w:p w14:paraId="4EEEE747" w14:textId="77777777" w:rsidR="00D57518" w:rsidRPr="00652E16" w:rsidRDefault="00D57518"/>
    <w:sectPr w:rsidR="00D57518" w:rsidRPr="00652E16"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0C58D" w14:textId="77777777" w:rsidR="009B628E" w:rsidRPr="00722007" w:rsidRDefault="009B628E">
      <w:r w:rsidRPr="00722007">
        <w:separator/>
      </w:r>
    </w:p>
  </w:endnote>
  <w:endnote w:type="continuationSeparator" w:id="0">
    <w:p w14:paraId="06792E55" w14:textId="77777777" w:rsidR="009B628E" w:rsidRPr="00722007" w:rsidRDefault="009B628E">
      <w:r w:rsidRPr="0072200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5"/>
      <w:docPartObj>
        <w:docPartGallery w:val="Page Numbers (Bottom of Page)"/>
        <w:docPartUnique/>
      </w:docPartObj>
    </w:sdtPr>
    <w:sdtEndPr>
      <w:rPr>
        <w:rFonts w:ascii="Arial Narrow" w:hAnsi="Arial Narrow"/>
        <w:sz w:val="18"/>
        <w:szCs w:val="18"/>
      </w:rPr>
    </w:sdtEndPr>
    <w:sdtContent>
      <w:p w14:paraId="1EE7928A" w14:textId="77777777" w:rsidR="00A168CC" w:rsidRPr="00722007" w:rsidRDefault="006E0BBC">
        <w:pPr>
          <w:pStyle w:val="Rodap"/>
          <w:jc w:val="right"/>
          <w:rPr>
            <w:sz w:val="18"/>
            <w:szCs w:val="18"/>
          </w:rPr>
        </w:pPr>
        <w:r w:rsidRPr="00722007">
          <w:rPr>
            <w:rFonts w:ascii="Arial Narrow" w:hAnsi="Arial Narrow"/>
            <w:sz w:val="18"/>
            <w:szCs w:val="18"/>
          </w:rPr>
          <w:fldChar w:fldCharType="begin"/>
        </w:r>
        <w:r w:rsidR="00A168CC" w:rsidRPr="00722007">
          <w:rPr>
            <w:rFonts w:ascii="Arial Narrow" w:hAnsi="Arial Narrow"/>
            <w:sz w:val="18"/>
            <w:szCs w:val="18"/>
          </w:rPr>
          <w:instrText xml:space="preserve"> PAGE   \* MERGEFORMAT </w:instrText>
        </w:r>
        <w:r w:rsidRPr="00722007">
          <w:rPr>
            <w:rFonts w:ascii="Arial Narrow" w:hAnsi="Arial Narrow"/>
            <w:sz w:val="18"/>
            <w:szCs w:val="18"/>
          </w:rPr>
          <w:fldChar w:fldCharType="separate"/>
        </w:r>
        <w:r w:rsidR="00DC72C6" w:rsidRPr="00722007">
          <w:rPr>
            <w:rFonts w:ascii="Arial Narrow" w:hAnsi="Arial Narrow"/>
            <w:sz w:val="18"/>
            <w:szCs w:val="18"/>
          </w:rPr>
          <w:t>II</w:t>
        </w:r>
        <w:r w:rsidRPr="00722007">
          <w:rPr>
            <w:rFonts w:ascii="Arial Narrow" w:hAnsi="Arial Narrow"/>
            <w:sz w:val="18"/>
            <w:szCs w:val="18"/>
          </w:rPr>
          <w:fldChar w:fldCharType="end"/>
        </w:r>
      </w:p>
    </w:sdtContent>
  </w:sdt>
  <w:p w14:paraId="34ED7E91" w14:textId="77777777" w:rsidR="00A168CC" w:rsidRPr="00722007"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6"/>
      <w:docPartObj>
        <w:docPartGallery w:val="Page Numbers (Bottom of Page)"/>
        <w:docPartUnique/>
      </w:docPartObj>
    </w:sdtPr>
    <w:sdtContent>
      <w:p w14:paraId="7DAADCB1" w14:textId="77777777" w:rsidR="00A168CC" w:rsidRPr="00722007" w:rsidRDefault="00000000">
        <w:pPr>
          <w:pStyle w:val="Rodap"/>
          <w:jc w:val="right"/>
        </w:pPr>
      </w:p>
    </w:sdtContent>
  </w:sdt>
  <w:p w14:paraId="1EE178F3" w14:textId="77777777" w:rsidR="00A168CC" w:rsidRPr="00722007"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0187A" w14:textId="0580D57B" w:rsidR="00395BE2" w:rsidRPr="00722007" w:rsidRDefault="003F6206" w:rsidP="00A5199D">
    <w:pPr>
      <w:pStyle w:val="Cabealho"/>
      <w:tabs>
        <w:tab w:val="clear" w:pos="4252"/>
        <w:tab w:val="clear" w:pos="8504"/>
        <w:tab w:val="right" w:pos="8820"/>
      </w:tabs>
      <w:rPr>
        <w:rFonts w:ascii="Arial Narrow" w:hAnsi="Arial Narrow"/>
        <w:sz w:val="18"/>
        <w:szCs w:val="18"/>
      </w:rPr>
    </w:pPr>
    <w:r>
      <w:rPr>
        <w:rFonts w:ascii="Arial Narrow" w:hAnsi="Arial Narrow"/>
        <w:sz w:val="18"/>
        <w:szCs w:val="18"/>
      </w:rPr>
      <w:t>Trabalho Prático 1ª Fase</w:t>
    </w:r>
    <w:r w:rsidR="00395BE2" w:rsidRPr="00722007">
      <w:rPr>
        <w:rFonts w:ascii="Arial Narrow" w:hAnsi="Arial Narrow" w:cs="Arial"/>
        <w:sz w:val="18"/>
        <w:szCs w:val="18"/>
      </w:rPr>
      <w:tab/>
      <w:t xml:space="preserve">— </w:t>
    </w:r>
    <w:r w:rsidR="006E0BBC" w:rsidRPr="00722007">
      <w:rPr>
        <w:rStyle w:val="Nmerodepgina"/>
        <w:rFonts w:ascii="Arial Narrow" w:hAnsi="Arial Narrow"/>
        <w:sz w:val="18"/>
        <w:szCs w:val="18"/>
      </w:rPr>
      <w:fldChar w:fldCharType="begin"/>
    </w:r>
    <w:r w:rsidR="00395BE2" w:rsidRPr="00722007">
      <w:rPr>
        <w:rStyle w:val="Nmerodepgina"/>
        <w:rFonts w:ascii="Arial Narrow" w:hAnsi="Arial Narrow"/>
        <w:sz w:val="18"/>
        <w:szCs w:val="18"/>
      </w:rPr>
      <w:instrText xml:space="preserve"> PAGE </w:instrText>
    </w:r>
    <w:r w:rsidR="006E0BBC" w:rsidRPr="00722007">
      <w:rPr>
        <w:rStyle w:val="Nmerodepgina"/>
        <w:rFonts w:ascii="Arial Narrow" w:hAnsi="Arial Narrow"/>
        <w:sz w:val="18"/>
        <w:szCs w:val="18"/>
      </w:rPr>
      <w:fldChar w:fldCharType="separate"/>
    </w:r>
    <w:r w:rsidR="00DC72C6" w:rsidRPr="00722007">
      <w:rPr>
        <w:rStyle w:val="Nmerodepgina"/>
        <w:rFonts w:ascii="Arial Narrow" w:hAnsi="Arial Narrow"/>
        <w:sz w:val="18"/>
        <w:szCs w:val="18"/>
      </w:rPr>
      <w:t>3</w:t>
    </w:r>
    <w:r w:rsidR="006E0BBC" w:rsidRPr="00722007">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14B91" w14:textId="77777777" w:rsidR="009B628E" w:rsidRPr="00722007" w:rsidRDefault="009B628E">
      <w:r w:rsidRPr="00722007">
        <w:separator/>
      </w:r>
    </w:p>
  </w:footnote>
  <w:footnote w:type="continuationSeparator" w:id="0">
    <w:p w14:paraId="7EC48E46" w14:textId="77777777" w:rsidR="009B628E" w:rsidRPr="00722007" w:rsidRDefault="009B628E">
      <w:r w:rsidRPr="0072200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23A1" w14:textId="77777777" w:rsidR="00395BE2" w:rsidRPr="00722007" w:rsidRDefault="00395BE2" w:rsidP="001B15EE">
    <w:pPr>
      <w:pStyle w:val="Cabealho"/>
      <w:tabs>
        <w:tab w:val="clear" w:pos="4252"/>
        <w:tab w:val="clear" w:pos="8504"/>
        <w:tab w:val="right" w:pos="8820"/>
      </w:tabs>
      <w:rPr>
        <w:rFonts w:ascii="Arial Narrow" w:hAnsi="Arial Narrow"/>
        <w:sz w:val="20"/>
        <w:szCs w:val="20"/>
      </w:rPr>
    </w:pPr>
    <w:r w:rsidRPr="00722007">
      <w:rPr>
        <w:rFonts w:ascii="Arial Narrow" w:hAnsi="Arial Narrow"/>
        <w:sz w:val="20"/>
        <w:szCs w:val="20"/>
      </w:rPr>
      <w:t xml:space="preserve">— </w:t>
    </w:r>
    <w:r w:rsidR="006E0BBC" w:rsidRPr="00722007">
      <w:rPr>
        <w:rStyle w:val="Nmerodepgina"/>
        <w:rFonts w:ascii="Arial Narrow" w:hAnsi="Arial Narrow"/>
        <w:sz w:val="20"/>
        <w:szCs w:val="20"/>
      </w:rPr>
      <w:fldChar w:fldCharType="begin"/>
    </w:r>
    <w:r w:rsidRPr="00722007">
      <w:rPr>
        <w:rStyle w:val="Nmerodepgina"/>
        <w:rFonts w:ascii="Arial Narrow" w:hAnsi="Arial Narrow"/>
        <w:sz w:val="20"/>
        <w:szCs w:val="20"/>
      </w:rPr>
      <w:instrText xml:space="preserve"> PAGE </w:instrText>
    </w:r>
    <w:r w:rsidR="006E0BBC" w:rsidRPr="00722007">
      <w:rPr>
        <w:rStyle w:val="Nmerodepgina"/>
        <w:rFonts w:ascii="Arial Narrow" w:hAnsi="Arial Narrow"/>
        <w:sz w:val="20"/>
        <w:szCs w:val="20"/>
      </w:rPr>
      <w:fldChar w:fldCharType="separate"/>
    </w:r>
    <w:r w:rsidRPr="00722007">
      <w:rPr>
        <w:rStyle w:val="Nmerodepgina"/>
        <w:rFonts w:ascii="Arial Narrow" w:hAnsi="Arial Narrow"/>
        <w:sz w:val="20"/>
        <w:szCs w:val="20"/>
      </w:rPr>
      <w:t>7</w:t>
    </w:r>
    <w:r w:rsidR="006E0BBC" w:rsidRPr="00722007">
      <w:rPr>
        <w:rStyle w:val="Nmerodepgina"/>
        <w:rFonts w:ascii="Arial Narrow" w:hAnsi="Arial Narrow"/>
        <w:sz w:val="20"/>
        <w:szCs w:val="20"/>
      </w:rPr>
      <w:fldChar w:fldCharType="end"/>
    </w:r>
    <w:r w:rsidR="007643AA" w:rsidRPr="00722007">
      <w:rPr>
        <w:rFonts w:ascii="Arial Narrow" w:hAnsi="Arial Narrow"/>
        <w:noProof/>
        <w:sz w:val="20"/>
        <w:szCs w:val="20"/>
        <w:lang w:eastAsia="pt-PT" w:bidi="ar-SA"/>
      </w:rPr>
      <w:drawing>
        <wp:anchor distT="0" distB="0" distL="114300" distR="114300" simplePos="0" relativeHeight="251656704" behindDoc="1" locked="0" layoutInCell="1" allowOverlap="1" wp14:anchorId="136C8F53" wp14:editId="46C32790">
          <wp:simplePos x="0" y="0"/>
          <wp:positionH relativeFrom="column">
            <wp:posOffset>1143000</wp:posOffset>
          </wp:positionH>
          <wp:positionV relativeFrom="paragraph">
            <wp:posOffset>4420235</wp:posOffset>
          </wp:positionV>
          <wp:extent cx="3882390" cy="2108200"/>
          <wp:effectExtent l="19050" t="0" r="3810" b="0"/>
          <wp:wrapNone/>
          <wp:docPr id="1480407803" name="Imagem 1480407803"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sidRPr="00722007">
      <w:rPr>
        <w:rStyle w:val="Nmerodepgina"/>
        <w:rFonts w:ascii="Arial Narrow" w:hAnsi="Arial Narrow"/>
        <w:sz w:val="20"/>
        <w:szCs w:val="20"/>
      </w:rPr>
      <w:t xml:space="preserve"> </w:t>
    </w:r>
    <w:r w:rsidRPr="00722007">
      <w:rPr>
        <w:rFonts w:ascii="Arial Narrow" w:hAnsi="Arial Narrow"/>
        <w:sz w:val="20"/>
        <w:szCs w:val="20"/>
      </w:rPr>
      <w:t>—</w:t>
    </w:r>
    <w:r w:rsidRPr="00722007">
      <w:rPr>
        <w:rStyle w:val="Nmerodepgina"/>
        <w:rFonts w:ascii="Arial Narrow" w:hAnsi="Arial Narrow"/>
        <w:sz w:val="20"/>
        <w:szCs w:val="20"/>
      </w:rPr>
      <w:tab/>
    </w:r>
    <w:r w:rsidRPr="00722007">
      <w:rPr>
        <w:rFonts w:ascii="Arial Narrow" w:hAnsi="Arial Narrow"/>
        <w:sz w:val="20"/>
        <w:szCs w:val="20"/>
      </w:rPr>
      <w:t>&lt;Unidade curricular/Tópico&gt;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66A42" w14:textId="3F872F08" w:rsidR="00722007" w:rsidRPr="00722007" w:rsidRDefault="00395BE2" w:rsidP="001B15EE">
    <w:pPr>
      <w:pStyle w:val="Rodap"/>
      <w:spacing w:line="240" w:lineRule="auto"/>
      <w:rPr>
        <w:rFonts w:ascii="Arial" w:hAnsi="Arial" w:cs="Arial"/>
        <w:color w:val="808080"/>
        <w:sz w:val="16"/>
        <w:szCs w:val="16"/>
      </w:rPr>
    </w:pPr>
    <w:r w:rsidRPr="00722007">
      <w:rPr>
        <w:rFonts w:ascii="Arial" w:hAnsi="Arial" w:cs="Arial"/>
        <w:color w:val="808080"/>
        <w:sz w:val="16"/>
        <w:szCs w:val="16"/>
      </w:rPr>
      <w:t xml:space="preserve">Licenciatura em </w:t>
    </w:r>
    <w:r w:rsidR="00722007">
      <w:rPr>
        <w:rFonts w:ascii="Arial" w:hAnsi="Arial" w:cs="Arial"/>
        <w:color w:val="808080"/>
        <w:sz w:val="16"/>
        <w:szCs w:val="16"/>
      </w:rPr>
      <w:t>Engenharia em Desenvolvimento de Jogos Digitais</w:t>
    </w:r>
  </w:p>
  <w:p w14:paraId="71D303C0" w14:textId="11D273CF" w:rsidR="00395BE2" w:rsidRPr="00722007" w:rsidRDefault="00395BE2" w:rsidP="001B15EE">
    <w:pPr>
      <w:pStyle w:val="Cabealho"/>
      <w:tabs>
        <w:tab w:val="clear" w:pos="4252"/>
        <w:tab w:val="clear" w:pos="8504"/>
        <w:tab w:val="right" w:pos="8820"/>
      </w:tabs>
      <w:rPr>
        <w:rFonts w:ascii="Arial Narrow" w:hAnsi="Arial Narrow"/>
        <w:color w:val="8080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1510755950">
    <w:abstractNumId w:val="7"/>
  </w:num>
  <w:num w:numId="2" w16cid:durableId="521086692">
    <w:abstractNumId w:val="1"/>
  </w:num>
  <w:num w:numId="3" w16cid:durableId="897008132">
    <w:abstractNumId w:val="2"/>
  </w:num>
  <w:num w:numId="4" w16cid:durableId="1208562812">
    <w:abstractNumId w:val="0"/>
  </w:num>
  <w:num w:numId="5" w16cid:durableId="1622540929">
    <w:abstractNumId w:val="6"/>
  </w:num>
  <w:num w:numId="6" w16cid:durableId="763571631">
    <w:abstractNumId w:val="4"/>
  </w:num>
  <w:num w:numId="7" w16cid:durableId="500849395">
    <w:abstractNumId w:val="5"/>
  </w:num>
  <w:num w:numId="8" w16cid:durableId="801116916">
    <w:abstractNumId w:val="3"/>
  </w:num>
  <w:num w:numId="9" w16cid:durableId="597568972">
    <w:abstractNumId w:val="7"/>
  </w:num>
  <w:num w:numId="10" w16cid:durableId="317346057">
    <w:abstractNumId w:val="1"/>
  </w:num>
  <w:num w:numId="11" w16cid:durableId="176437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97"/>
    <w:rsid w:val="00055E87"/>
    <w:rsid w:val="00082B15"/>
    <w:rsid w:val="000876C3"/>
    <w:rsid w:val="000D6013"/>
    <w:rsid w:val="000F46DA"/>
    <w:rsid w:val="000F7135"/>
    <w:rsid w:val="00107E45"/>
    <w:rsid w:val="001101D5"/>
    <w:rsid w:val="001116AE"/>
    <w:rsid w:val="0011508A"/>
    <w:rsid w:val="001911E0"/>
    <w:rsid w:val="001B15EE"/>
    <w:rsid w:val="001B74CD"/>
    <w:rsid w:val="001D1DE3"/>
    <w:rsid w:val="001E0BA6"/>
    <w:rsid w:val="001E4C50"/>
    <w:rsid w:val="001F1225"/>
    <w:rsid w:val="001F527B"/>
    <w:rsid w:val="001F5EE3"/>
    <w:rsid w:val="00222ADD"/>
    <w:rsid w:val="00223603"/>
    <w:rsid w:val="0023451B"/>
    <w:rsid w:val="00244AC2"/>
    <w:rsid w:val="0025783F"/>
    <w:rsid w:val="002A1ABC"/>
    <w:rsid w:val="002B038E"/>
    <w:rsid w:val="002C390B"/>
    <w:rsid w:val="00334011"/>
    <w:rsid w:val="00382668"/>
    <w:rsid w:val="00395BE2"/>
    <w:rsid w:val="003A0688"/>
    <w:rsid w:val="003A5542"/>
    <w:rsid w:val="003E3789"/>
    <w:rsid w:val="003F3F5A"/>
    <w:rsid w:val="003F6206"/>
    <w:rsid w:val="004504A1"/>
    <w:rsid w:val="00461C5D"/>
    <w:rsid w:val="004C78E6"/>
    <w:rsid w:val="004F6618"/>
    <w:rsid w:val="005048A8"/>
    <w:rsid w:val="00543D68"/>
    <w:rsid w:val="00553552"/>
    <w:rsid w:val="0056502C"/>
    <w:rsid w:val="005848B6"/>
    <w:rsid w:val="005B0976"/>
    <w:rsid w:val="005C3302"/>
    <w:rsid w:val="005D20B8"/>
    <w:rsid w:val="006179F1"/>
    <w:rsid w:val="00652E16"/>
    <w:rsid w:val="00670515"/>
    <w:rsid w:val="00673D08"/>
    <w:rsid w:val="006A1D5E"/>
    <w:rsid w:val="006D4D21"/>
    <w:rsid w:val="006E0BBC"/>
    <w:rsid w:val="007015C6"/>
    <w:rsid w:val="007058E0"/>
    <w:rsid w:val="00722007"/>
    <w:rsid w:val="00722D27"/>
    <w:rsid w:val="007643AA"/>
    <w:rsid w:val="00782712"/>
    <w:rsid w:val="00785014"/>
    <w:rsid w:val="00787241"/>
    <w:rsid w:val="007C5F97"/>
    <w:rsid w:val="007F3030"/>
    <w:rsid w:val="00841A46"/>
    <w:rsid w:val="00852B61"/>
    <w:rsid w:val="00856423"/>
    <w:rsid w:val="00892695"/>
    <w:rsid w:val="008D05A0"/>
    <w:rsid w:val="009741E1"/>
    <w:rsid w:val="00982029"/>
    <w:rsid w:val="00997908"/>
    <w:rsid w:val="009B628E"/>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3425F"/>
    <w:rsid w:val="00B45622"/>
    <w:rsid w:val="00B540A3"/>
    <w:rsid w:val="00B67EBB"/>
    <w:rsid w:val="00B71D4C"/>
    <w:rsid w:val="00B90C52"/>
    <w:rsid w:val="00B90F51"/>
    <w:rsid w:val="00B93C19"/>
    <w:rsid w:val="00BD2BDD"/>
    <w:rsid w:val="00C43F21"/>
    <w:rsid w:val="00C4736A"/>
    <w:rsid w:val="00C87A28"/>
    <w:rsid w:val="00C9424E"/>
    <w:rsid w:val="00CD63DE"/>
    <w:rsid w:val="00D02C24"/>
    <w:rsid w:val="00D033C6"/>
    <w:rsid w:val="00D12F0F"/>
    <w:rsid w:val="00D171BE"/>
    <w:rsid w:val="00D37FBB"/>
    <w:rsid w:val="00D404FF"/>
    <w:rsid w:val="00D57518"/>
    <w:rsid w:val="00D734D0"/>
    <w:rsid w:val="00D755BD"/>
    <w:rsid w:val="00D76609"/>
    <w:rsid w:val="00DC307E"/>
    <w:rsid w:val="00DC72C6"/>
    <w:rsid w:val="00E22A36"/>
    <w:rsid w:val="00E31239"/>
    <w:rsid w:val="00E34445"/>
    <w:rsid w:val="00E76F6B"/>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DFEA993"/>
  <w15:docId w15:val="{535C222E-35FA-4366-8BB5-76F23C63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 w:type="character" w:styleId="MenoNoResolvida">
    <w:name w:val="Unresolved Mention"/>
    <w:basedOn w:val="Tipodeletrapredefinidodopargrafo"/>
    <w:uiPriority w:val="99"/>
    <w:semiHidden/>
    <w:unhideWhenUsed/>
    <w:rsid w:val="002A1ABC"/>
    <w:rPr>
      <w:color w:val="605E5C"/>
      <w:shd w:val="clear" w:color="auto" w:fill="E1DFDD"/>
    </w:rPr>
  </w:style>
  <w:style w:type="character" w:styleId="Hiperligaovisitada">
    <w:name w:val="FollowedHyperlink"/>
    <w:basedOn w:val="Tipodeletrapredefinidodopargrafo"/>
    <w:semiHidden/>
    <w:unhideWhenUsed/>
    <w:rsid w:val="002A1A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36176778">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0130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game.org/project-Very+simple+Pong+game-81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6o\Desktop\Vis&#227;o%20de%20Computador\IVPC_1-Fase\Relat&#243;rio_1&#170;Fas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D9099F9FB58540A9B8E336EB88950E" ma:contentTypeVersion="10" ma:contentTypeDescription="Create a new document." ma:contentTypeScope="" ma:versionID="70dceaf14be2596d84fcd06aa01c6add">
  <xsd:schema xmlns:xsd="http://www.w3.org/2001/XMLSchema" xmlns:xs="http://www.w3.org/2001/XMLSchema" xmlns:p="http://schemas.microsoft.com/office/2006/metadata/properties" xmlns:ns3="05ff2ea0-ef44-47ea-8700-b23cb99f5482" targetNamespace="http://schemas.microsoft.com/office/2006/metadata/properties" ma:root="true" ma:fieldsID="7561163cac753a78467665d8eb9b58ba" ns3:_="">
    <xsd:import namespace="05ff2ea0-ef44-47ea-8700-b23cb99f54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f2ea0-ef44-47ea-8700-b23cb99f5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ff2ea0-ef44-47ea-8700-b23cb99f5482" xsi:nil="true"/>
  </documentManagement>
</p:properties>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customXml/itemProps2.xml><?xml version="1.0" encoding="utf-8"?>
<ds:datastoreItem xmlns:ds="http://schemas.openxmlformats.org/officeDocument/2006/customXml" ds:itemID="{03AB2108-9287-49AB-8A83-582FE4CE0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f2ea0-ef44-47ea-8700-b23cb99f5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F97C22-DD9F-47AD-8F79-05CB2D5EBEDA}">
  <ds:schemaRefs>
    <ds:schemaRef ds:uri="http://schemas.microsoft.com/sharepoint/v3/contenttype/forms"/>
  </ds:schemaRefs>
</ds:datastoreItem>
</file>

<file path=customXml/itemProps4.xml><?xml version="1.0" encoding="utf-8"?>
<ds:datastoreItem xmlns:ds="http://schemas.openxmlformats.org/officeDocument/2006/customXml" ds:itemID="{FA9D2672-833C-4F87-A90F-12DB5A5E1874}">
  <ds:schemaRefs>
    <ds:schemaRef ds:uri="http://schemas.microsoft.com/office/2006/metadata/properties"/>
    <ds:schemaRef ds:uri="http://schemas.microsoft.com/office/infopath/2007/PartnerControls"/>
    <ds:schemaRef ds:uri="05ff2ea0-ef44-47ea-8700-b23cb99f5482"/>
  </ds:schemaRefs>
</ds:datastoreItem>
</file>

<file path=docProps/app.xml><?xml version="1.0" encoding="utf-8"?>
<Properties xmlns="http://schemas.openxmlformats.org/officeDocument/2006/extended-properties" xmlns:vt="http://schemas.openxmlformats.org/officeDocument/2006/docPropsVTypes">
  <Template>Relatório_1ªFase.dotx</Template>
  <TotalTime>18</TotalTime>
  <Pages>6</Pages>
  <Words>631</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4035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subject/>
  <dc:creator>João Manuel</dc:creator>
  <cp:keywords/>
  <dc:description/>
  <cp:lastModifiedBy>João Manuel Freitas Ribeiro</cp:lastModifiedBy>
  <cp:revision>7</cp:revision>
  <cp:lastPrinted>2003-11-27T10:34:00Z</cp:lastPrinted>
  <dcterms:created xsi:type="dcterms:W3CDTF">2024-10-29T16:33:00Z</dcterms:created>
  <dcterms:modified xsi:type="dcterms:W3CDTF">2024-10-30T09:44:00Z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0x010100B1D9099F9FB58540A9B8E336EB88950E</vt:lpwstr>
  </property>
</Properties>
</file>